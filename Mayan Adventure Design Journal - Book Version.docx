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63"/>
        <w:gridCol w:w="2177"/>
        <w:gridCol w:w="236"/>
        <w:gridCol w:w="852"/>
        <w:gridCol w:w="234"/>
        <w:gridCol w:w="236"/>
        <w:gridCol w:w="3648"/>
        <w:gridCol w:w="236"/>
      </w:tblGrid>
      <w:tr w:rsidR="00E92220" w:rsidRPr="004724CC" w:rsidTr="00B5088D">
        <w:tc>
          <w:tcPr>
            <w:tcW w:w="23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E92220" w:rsidRPr="004724CC" w:rsidRDefault="00E92220">
            <w:pPr>
              <w:rPr>
                <w:sz w:val="24"/>
                <w:szCs w:val="24"/>
              </w:rPr>
            </w:pPr>
          </w:p>
        </w:tc>
        <w:tc>
          <w:tcPr>
            <w:tcW w:w="3163" w:type="dxa"/>
            <w:vMerge w:val="restart"/>
            <w:tcBorders>
              <w:top w:val="single" w:sz="24" w:space="0" w:color="auto"/>
            </w:tcBorders>
            <w:vAlign w:val="bottom"/>
          </w:tcPr>
          <w:p w:rsidR="00E92220" w:rsidRPr="00B5088D" w:rsidRDefault="00E92220" w:rsidP="00B5088D">
            <w:pPr>
              <w:pStyle w:val="Heading1"/>
              <w:spacing w:before="0"/>
              <w:outlineLvl w:val="0"/>
              <w:rPr>
                <w:color w:val="auto"/>
                <w:sz w:val="40"/>
                <w:szCs w:val="40"/>
              </w:rPr>
            </w:pPr>
            <w:r w:rsidRPr="00B5088D">
              <w:rPr>
                <w:color w:val="auto"/>
                <w:sz w:val="40"/>
                <w:szCs w:val="40"/>
              </w:rPr>
              <w:t>Design Journal</w:t>
            </w:r>
          </w:p>
        </w:tc>
        <w:tc>
          <w:tcPr>
            <w:tcW w:w="7383" w:type="dxa"/>
            <w:gridSpan w:val="6"/>
            <w:tcBorders>
              <w:top w:val="single" w:sz="24" w:space="0" w:color="auto"/>
              <w:left w:val="nil"/>
            </w:tcBorders>
          </w:tcPr>
          <w:p w:rsidR="00E92220" w:rsidRPr="004724CC" w:rsidRDefault="00E92220">
            <w:pPr>
              <w:rPr>
                <w:sz w:val="1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right w:val="single" w:sz="24" w:space="0" w:color="auto"/>
            </w:tcBorders>
          </w:tcPr>
          <w:p w:rsidR="00E92220" w:rsidRPr="004724CC" w:rsidRDefault="00E92220">
            <w:pPr>
              <w:rPr>
                <w:sz w:val="24"/>
                <w:szCs w:val="24"/>
              </w:rPr>
            </w:pPr>
          </w:p>
        </w:tc>
      </w:tr>
      <w:tr w:rsidR="00B5088D" w:rsidRPr="004724CC" w:rsidTr="00B5088D">
        <w:trPr>
          <w:trHeight w:val="144"/>
        </w:trPr>
        <w:tc>
          <w:tcPr>
            <w:tcW w:w="236" w:type="dxa"/>
            <w:vMerge/>
            <w:tcBorders>
              <w:left w:val="single" w:sz="24" w:space="0" w:color="auto"/>
            </w:tcBorders>
          </w:tcPr>
          <w:p w:rsidR="00B5088D" w:rsidRPr="004724CC" w:rsidRDefault="00B5088D">
            <w:pPr>
              <w:rPr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right w:val="single" w:sz="24" w:space="0" w:color="auto"/>
            </w:tcBorders>
          </w:tcPr>
          <w:p w:rsidR="00B5088D" w:rsidRPr="004724CC" w:rsidRDefault="00B5088D" w:rsidP="001A6BAC">
            <w:pPr>
              <w:rPr>
                <w:b/>
                <w:sz w:val="14"/>
                <w:szCs w:val="24"/>
              </w:rPr>
            </w:pPr>
          </w:p>
        </w:tc>
        <w:tc>
          <w:tcPr>
            <w:tcW w:w="349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088D" w:rsidRPr="004724CC" w:rsidRDefault="00B5088D" w:rsidP="00B5088D">
            <w:pPr>
              <w:rPr>
                <w:sz w:val="14"/>
                <w:szCs w:val="24"/>
              </w:rPr>
            </w:pPr>
            <w:r>
              <w:rPr>
                <w:rFonts w:ascii="Showcard Gothic" w:hAnsi="Showcard Gothic"/>
                <w:sz w:val="24"/>
                <w:szCs w:val="24"/>
              </w:rPr>
              <w:t xml:space="preserve">Name </w:t>
            </w:r>
          </w:p>
        </w:tc>
        <w:tc>
          <w:tcPr>
            <w:tcW w:w="236" w:type="dxa"/>
            <w:tcBorders>
              <w:left w:val="single" w:sz="24" w:space="0" w:color="auto"/>
              <w:right w:val="single" w:sz="24" w:space="0" w:color="auto"/>
            </w:tcBorders>
          </w:tcPr>
          <w:p w:rsidR="00B5088D" w:rsidRPr="004724CC" w:rsidRDefault="00B5088D">
            <w:pPr>
              <w:rPr>
                <w:sz w:val="14"/>
                <w:szCs w:val="24"/>
              </w:rPr>
            </w:pPr>
          </w:p>
        </w:tc>
        <w:tc>
          <w:tcPr>
            <w:tcW w:w="3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088D" w:rsidRPr="00B5088D" w:rsidRDefault="00B5088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left w:val="single" w:sz="24" w:space="0" w:color="auto"/>
              <w:right w:val="single" w:sz="24" w:space="0" w:color="auto"/>
            </w:tcBorders>
          </w:tcPr>
          <w:p w:rsidR="00B5088D" w:rsidRPr="004724CC" w:rsidRDefault="00B5088D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c>
          <w:tcPr>
            <w:tcW w:w="236" w:type="dxa"/>
            <w:vMerge/>
            <w:tcBorders>
              <w:lef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10782" w:type="dxa"/>
            <w:gridSpan w:val="8"/>
            <w:tcBorders>
              <w:right w:val="single" w:sz="24" w:space="0" w:color="auto"/>
            </w:tcBorders>
          </w:tcPr>
          <w:p w:rsidR="004A6DB3" w:rsidRPr="004724CC" w:rsidRDefault="004A6DB3">
            <w:pPr>
              <w:rPr>
                <w:sz w:val="14"/>
                <w:szCs w:val="24"/>
              </w:rPr>
            </w:pPr>
          </w:p>
        </w:tc>
      </w:tr>
      <w:tr w:rsidR="004A6DB3" w:rsidRPr="004724CC" w:rsidTr="00BB31C7">
        <w:trPr>
          <w:trHeight w:val="432"/>
        </w:trPr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  <w:r w:rsidRPr="004724CC">
              <w:rPr>
                <w:rFonts w:ascii="Showcard Gothic" w:hAnsi="Showcard Gothic"/>
                <w:sz w:val="24"/>
                <w:szCs w:val="24"/>
              </w:rPr>
              <w:t>Robot Name</w:t>
            </w:r>
            <w:r w:rsidRPr="004724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3884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724CC" w:rsidRPr="004724CC" w:rsidRDefault="004A6DB3" w:rsidP="00DC6EA5">
            <w:pPr>
              <w:rPr>
                <w:rFonts w:ascii="Showcard Gothic" w:hAnsi="Showcard Gothic"/>
                <w:sz w:val="24"/>
                <w:szCs w:val="24"/>
              </w:rPr>
            </w:pPr>
            <w:r w:rsidRPr="004724CC">
              <w:rPr>
                <w:rFonts w:ascii="Showcard Gothic" w:hAnsi="Showcard Gothic"/>
                <w:sz w:val="24"/>
                <w:szCs w:val="24"/>
              </w:rPr>
              <w:t>Task List</w:t>
            </w:r>
          </w:p>
          <w:p w:rsidR="004A6DB3" w:rsidRPr="004724CC" w:rsidRDefault="004A6DB3" w:rsidP="00DC6EA5">
            <w:pPr>
              <w:rPr>
                <w:sz w:val="24"/>
                <w:szCs w:val="24"/>
              </w:rPr>
            </w:pPr>
            <w:r w:rsidRPr="004724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 w:rsidP="008A450F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c>
          <w:tcPr>
            <w:tcW w:w="236" w:type="dxa"/>
            <w:vMerge/>
            <w:tcBorders>
              <w:lef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  <w:bottom w:val="single" w:sz="24" w:space="0" w:color="auto"/>
            </w:tcBorders>
          </w:tcPr>
          <w:p w:rsidR="004A6DB3" w:rsidRPr="004724CC" w:rsidRDefault="00B5088D">
            <w:pPr>
              <w:rPr>
                <w:sz w:val="14"/>
                <w:szCs w:val="24"/>
              </w:rPr>
            </w:pPr>
            <w:r>
              <w:rPr>
                <w:noProof/>
                <w:sz w:val="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E29503" wp14:editId="3A7B69E2">
                      <wp:simplePos x="0" y="0"/>
                      <wp:positionH relativeFrom="column">
                        <wp:posOffset>3862006</wp:posOffset>
                      </wp:positionH>
                      <wp:positionV relativeFrom="paragraph">
                        <wp:posOffset>88265</wp:posOffset>
                      </wp:positionV>
                      <wp:extent cx="406400" cy="440055"/>
                      <wp:effectExtent l="0" t="19050" r="31750" b="3619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4400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C1145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304.1pt;margin-top:6.95pt;width:32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" adj="10800" fillcolor="#b8cce4 [1300]" strokecolor="black [3213]" strokeweight="2pt"/>
                  </w:pict>
                </mc:Fallback>
              </mc:AlternateContent>
            </w:r>
          </w:p>
        </w:tc>
        <w:tc>
          <w:tcPr>
            <w:tcW w:w="234" w:type="dxa"/>
            <w:vMerge/>
            <w:tcBorders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3884" w:type="dxa"/>
            <w:gridSpan w:val="2"/>
            <w:vMerge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4724CC">
        <w:trPr>
          <w:trHeight w:val="3600"/>
        </w:trPr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724CC" w:rsidRPr="004724CC" w:rsidRDefault="004A6DB3" w:rsidP="004724CC">
            <w:pPr>
              <w:pStyle w:val="NoSpacing"/>
              <w:rPr>
                <w:rFonts w:ascii="Showcard Gothic" w:hAnsi="Showcard Gothic"/>
                <w:sz w:val="24"/>
                <w:szCs w:val="24"/>
              </w:rPr>
            </w:pPr>
            <w:r w:rsidRPr="004724CC">
              <w:rPr>
                <w:rFonts w:ascii="Showcard Gothic" w:hAnsi="Showcard Gothic"/>
                <w:sz w:val="24"/>
                <w:szCs w:val="24"/>
              </w:rPr>
              <w:t>Robot Description</w:t>
            </w:r>
          </w:p>
          <w:p w:rsidR="004A6DB3" w:rsidRPr="004724CC" w:rsidRDefault="004A6DB3" w:rsidP="004724CC">
            <w:pPr>
              <w:pStyle w:val="NoSpacing"/>
              <w:rPr>
                <w:sz w:val="24"/>
                <w:szCs w:val="24"/>
              </w:rPr>
            </w:pPr>
            <w:r w:rsidRPr="004724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3884" w:type="dxa"/>
            <w:gridSpan w:val="2"/>
            <w:vMerge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c>
          <w:tcPr>
            <w:tcW w:w="236" w:type="dxa"/>
            <w:vMerge/>
            <w:tcBorders>
              <w:lef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  <w:bottom w:val="single" w:sz="24" w:space="0" w:color="auto"/>
            </w:tcBorders>
          </w:tcPr>
          <w:p w:rsidR="004A6DB3" w:rsidRPr="004724CC" w:rsidRDefault="004A6DB3">
            <w:pPr>
              <w:rPr>
                <w:sz w:val="14"/>
                <w:szCs w:val="24"/>
              </w:rPr>
            </w:pPr>
          </w:p>
        </w:tc>
        <w:tc>
          <w:tcPr>
            <w:tcW w:w="234" w:type="dxa"/>
            <w:vMerge/>
            <w:tcBorders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3884" w:type="dxa"/>
            <w:gridSpan w:val="2"/>
            <w:vMerge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rPr>
          <w:trHeight w:val="2160"/>
        </w:trPr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724CC" w:rsidRPr="004724CC" w:rsidRDefault="004A6DB3">
            <w:pPr>
              <w:rPr>
                <w:rFonts w:ascii="Showcard Gothic" w:hAnsi="Showcard Gothic"/>
                <w:sz w:val="24"/>
                <w:szCs w:val="24"/>
              </w:rPr>
            </w:pPr>
            <w:r w:rsidRPr="004724CC">
              <w:rPr>
                <w:rFonts w:ascii="Showcard Gothic" w:hAnsi="Showcard Gothic"/>
                <w:sz w:val="24"/>
                <w:szCs w:val="24"/>
              </w:rPr>
              <w:t>Limitations/Constraints</w:t>
            </w:r>
          </w:p>
          <w:p w:rsidR="004A6DB3" w:rsidRPr="004724CC" w:rsidRDefault="00B5088D">
            <w:pPr>
              <w:rPr>
                <w:sz w:val="24"/>
                <w:szCs w:val="24"/>
              </w:rPr>
            </w:pPr>
            <w:r>
              <w:rPr>
                <w:noProof/>
                <w:sz w:val="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D9B371" wp14:editId="63C5C6BF">
                      <wp:simplePos x="0" y="0"/>
                      <wp:positionH relativeFrom="column">
                        <wp:posOffset>3868420</wp:posOffset>
                      </wp:positionH>
                      <wp:positionV relativeFrom="paragraph">
                        <wp:posOffset>692644</wp:posOffset>
                      </wp:positionV>
                      <wp:extent cx="406400" cy="440055"/>
                      <wp:effectExtent l="19050" t="19050" r="12700" b="3619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06400" cy="4400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39BEF" id="Right Arrow 4" o:spid="_x0000_s1026" type="#_x0000_t13" style="position:absolute;margin-left:304.6pt;margin-top:54.55pt;width:32pt;height:34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" adj="10800" fillcolor="#b8cce4 [1300]" strokecolor="black [3213]" strokeweight="2pt"/>
                  </w:pict>
                </mc:Fallback>
              </mc:AlternateContent>
            </w:r>
            <w:r>
              <w:rPr>
                <w:noProof/>
                <w:sz w:val="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8C22C7" wp14:editId="0B1EF640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1056640</wp:posOffset>
                      </wp:positionV>
                      <wp:extent cx="406400" cy="440055"/>
                      <wp:effectExtent l="21272" t="0" r="14923" b="33972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400" cy="4400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20991" id="Right Arrow 3" o:spid="_x0000_s1026" type="#_x0000_t13" style="position:absolute;margin-left:215.7pt;margin-top:83.2pt;width:32pt;height:34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" adj="10800" fillcolor="#b8cce4 [1300]" strokecolor="black [3213]" strokeweight="2pt"/>
                  </w:pict>
                </mc:Fallback>
              </mc:AlternateContent>
            </w:r>
            <w:r w:rsidR="004A6DB3" w:rsidRPr="004724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3884" w:type="dxa"/>
            <w:gridSpan w:val="2"/>
            <w:vMerge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c>
          <w:tcPr>
            <w:tcW w:w="236" w:type="dxa"/>
            <w:vMerge/>
            <w:tcBorders>
              <w:lef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24" w:space="0" w:color="auto"/>
            </w:tcBorders>
          </w:tcPr>
          <w:p w:rsidR="004A6DB3" w:rsidRPr="004724CC" w:rsidRDefault="004A6DB3">
            <w:pPr>
              <w:rPr>
                <w:sz w:val="14"/>
                <w:szCs w:val="16"/>
              </w:rPr>
            </w:pPr>
          </w:p>
        </w:tc>
        <w:tc>
          <w:tcPr>
            <w:tcW w:w="234" w:type="dxa"/>
            <w:vMerge/>
          </w:tcPr>
          <w:p w:rsidR="004A6DB3" w:rsidRPr="004724CC" w:rsidRDefault="004A6DB3">
            <w:pPr>
              <w:rPr>
                <w:sz w:val="14"/>
                <w:szCs w:val="16"/>
              </w:rPr>
            </w:pPr>
          </w:p>
        </w:tc>
        <w:tc>
          <w:tcPr>
            <w:tcW w:w="3884" w:type="dxa"/>
            <w:gridSpan w:val="2"/>
            <w:tcBorders>
              <w:top w:val="single" w:sz="24" w:space="0" w:color="auto"/>
            </w:tcBorders>
          </w:tcPr>
          <w:p w:rsidR="004A6DB3" w:rsidRPr="004724CC" w:rsidRDefault="004A6DB3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vMerge/>
            <w:tcBorders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4724CC">
        <w:trPr>
          <w:trHeight w:val="5472"/>
        </w:trPr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5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724CC" w:rsidRPr="004724CC" w:rsidRDefault="004A6DB3">
            <w:pPr>
              <w:rPr>
                <w:rFonts w:ascii="Showcard Gothic" w:hAnsi="Showcard Gothic"/>
                <w:sz w:val="24"/>
                <w:szCs w:val="24"/>
              </w:rPr>
            </w:pPr>
            <w:proofErr w:type="spellStart"/>
            <w:r w:rsidRPr="004724CC">
              <w:rPr>
                <w:rFonts w:ascii="Showcard Gothic" w:hAnsi="Showcard Gothic"/>
                <w:sz w:val="24"/>
                <w:szCs w:val="24"/>
              </w:rPr>
              <w:t>Mindstorm</w:t>
            </w:r>
            <w:proofErr w:type="spellEnd"/>
            <w:r w:rsidRPr="004724CC">
              <w:rPr>
                <w:rFonts w:ascii="Showcard Gothic" w:hAnsi="Showcard Gothic"/>
                <w:sz w:val="24"/>
                <w:szCs w:val="24"/>
              </w:rPr>
              <w:t xml:space="preserve"> </w:t>
            </w:r>
          </w:p>
          <w:p w:rsidR="004A6DB3" w:rsidRPr="004724CC" w:rsidRDefault="00B5088D">
            <w:pPr>
              <w:rPr>
                <w:sz w:val="24"/>
                <w:szCs w:val="24"/>
              </w:rPr>
            </w:pPr>
            <w:r>
              <w:rPr>
                <w:noProof/>
                <w:sz w:val="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D743E" wp14:editId="17E166F0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2846846</wp:posOffset>
                      </wp:positionV>
                      <wp:extent cx="406400" cy="440055"/>
                      <wp:effectExtent l="0" t="19050" r="31750" b="3619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4400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9536A" id="Right Arrow 1" o:spid="_x0000_s1026" type="#_x0000_t13" style="position:absolute;margin-left:249.9pt;margin-top:224.15pt;width:32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" adj="10800" fillcolor="#b8cce4 [1300]" strokecolor="black [3213]" strokeweight="2pt"/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497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724CC" w:rsidRDefault="004A6DB3">
            <w:pPr>
              <w:rPr>
                <w:sz w:val="24"/>
                <w:szCs w:val="24"/>
              </w:rPr>
            </w:pPr>
            <w:r w:rsidRPr="004724CC">
              <w:rPr>
                <w:rFonts w:ascii="Showcard Gothic" w:hAnsi="Showcard Gothic"/>
                <w:sz w:val="24"/>
                <w:szCs w:val="24"/>
              </w:rPr>
              <w:t>Sketches</w:t>
            </w:r>
            <w:r w:rsidRPr="004724CC">
              <w:rPr>
                <w:sz w:val="24"/>
                <w:szCs w:val="24"/>
              </w:rPr>
              <w:t xml:space="preserve"> </w:t>
            </w:r>
          </w:p>
          <w:p w:rsidR="004A6DB3" w:rsidRPr="004724CC" w:rsidRDefault="00FA13D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08737671"/>
                <w:placeholder>
                  <w:docPart w:val="5E7AADA913A54D9E931F32C68B789BBF"/>
                </w:placeholder>
                <w:showingPlcHdr/>
              </w:sdtPr>
              <w:sdtEndPr/>
              <w:sdtContent/>
            </w:sdt>
          </w:p>
        </w:tc>
        <w:tc>
          <w:tcPr>
            <w:tcW w:w="23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  <w:tr w:rsidR="004A6DB3" w:rsidRPr="004724CC" w:rsidTr="00BB31C7">
        <w:trPr>
          <w:trHeight w:val="242"/>
        </w:trPr>
        <w:tc>
          <w:tcPr>
            <w:tcW w:w="23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  <w:tc>
          <w:tcPr>
            <w:tcW w:w="10546" w:type="dxa"/>
            <w:gridSpan w:val="7"/>
            <w:tcBorders>
              <w:bottom w:val="single" w:sz="24" w:space="0" w:color="auto"/>
            </w:tcBorders>
          </w:tcPr>
          <w:p w:rsidR="004A6DB3" w:rsidRPr="004724CC" w:rsidRDefault="004A6DB3">
            <w:pPr>
              <w:rPr>
                <w:sz w:val="14"/>
                <w:szCs w:val="24"/>
              </w:rPr>
            </w:pPr>
          </w:p>
        </w:tc>
        <w:tc>
          <w:tcPr>
            <w:tcW w:w="236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:rsidR="004A6DB3" w:rsidRPr="004724CC" w:rsidRDefault="004A6DB3">
            <w:pPr>
              <w:rPr>
                <w:sz w:val="24"/>
                <w:szCs w:val="24"/>
              </w:rPr>
            </w:pPr>
          </w:p>
        </w:tc>
      </w:tr>
    </w:tbl>
    <w:p w:rsidR="00D1302E" w:rsidRPr="004724CC" w:rsidRDefault="00D1302E" w:rsidP="00D75168">
      <w:pPr>
        <w:spacing w:after="0"/>
        <w:rPr>
          <w:sz w:val="8"/>
          <w:szCs w:val="24"/>
        </w:rPr>
      </w:pPr>
    </w:p>
    <w:sectPr w:rsidR="00D1302E" w:rsidRPr="004724CC" w:rsidSect="003958B8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D4" w:rsidRDefault="00FA13D4" w:rsidP="003958B8">
      <w:pPr>
        <w:spacing w:after="0" w:line="240" w:lineRule="auto"/>
      </w:pPr>
      <w:r>
        <w:separator/>
      </w:r>
    </w:p>
  </w:endnote>
  <w:endnote w:type="continuationSeparator" w:id="0">
    <w:p w:rsidR="00FA13D4" w:rsidRDefault="00FA13D4" w:rsidP="0039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B8" w:rsidRDefault="00543B45">
    <w:pPr>
      <w:pStyle w:val="Footer"/>
    </w:pPr>
    <w:r>
      <w:t>LEGO</w:t>
    </w:r>
    <w:r>
      <w:rPr>
        <w:rFonts w:cstheme="minorHAnsi"/>
      </w:rPr>
      <w:t>®</w:t>
    </w:r>
    <w:r>
      <w:t xml:space="preserve"> MINDSTORMS</w:t>
    </w:r>
    <w:r>
      <w:rPr>
        <w:rFonts w:cstheme="minorHAnsi"/>
      </w:rPr>
      <w:t>®</w:t>
    </w:r>
    <w:r>
      <w:t xml:space="preserve"> EV3: The Mayan Adventure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D4" w:rsidRDefault="00FA13D4" w:rsidP="003958B8">
      <w:pPr>
        <w:spacing w:after="0" w:line="240" w:lineRule="auto"/>
      </w:pPr>
      <w:r>
        <w:separator/>
      </w:r>
    </w:p>
  </w:footnote>
  <w:footnote w:type="continuationSeparator" w:id="0">
    <w:p w:rsidR="00FA13D4" w:rsidRDefault="00FA13D4" w:rsidP="00395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1"/>
    <w:rsid w:val="00081AEB"/>
    <w:rsid w:val="00271C2C"/>
    <w:rsid w:val="002D0B16"/>
    <w:rsid w:val="002F3C9B"/>
    <w:rsid w:val="003958B8"/>
    <w:rsid w:val="004724CC"/>
    <w:rsid w:val="00474110"/>
    <w:rsid w:val="00497672"/>
    <w:rsid w:val="004A6DB3"/>
    <w:rsid w:val="00543B45"/>
    <w:rsid w:val="005B5B72"/>
    <w:rsid w:val="006904FA"/>
    <w:rsid w:val="007B0EFF"/>
    <w:rsid w:val="007D6096"/>
    <w:rsid w:val="00895335"/>
    <w:rsid w:val="00AE3087"/>
    <w:rsid w:val="00B257EF"/>
    <w:rsid w:val="00B5088D"/>
    <w:rsid w:val="00BB31C7"/>
    <w:rsid w:val="00C62743"/>
    <w:rsid w:val="00C63431"/>
    <w:rsid w:val="00D1302E"/>
    <w:rsid w:val="00D235CF"/>
    <w:rsid w:val="00D56AEE"/>
    <w:rsid w:val="00D75168"/>
    <w:rsid w:val="00D91D8F"/>
    <w:rsid w:val="00E92220"/>
    <w:rsid w:val="00F234EC"/>
    <w:rsid w:val="00F81CF4"/>
    <w:rsid w:val="00FA13D4"/>
    <w:rsid w:val="00FA16B9"/>
    <w:rsid w:val="00FA615E"/>
    <w:rsid w:val="00F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A950"/>
  <w15:docId w15:val="{4D4DE72A-E480-457F-85C7-F2094D86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2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724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B8"/>
  </w:style>
  <w:style w:type="paragraph" w:styleId="Footer">
    <w:name w:val="footer"/>
    <w:basedOn w:val="Normal"/>
    <w:link w:val="FooterChar"/>
    <w:uiPriority w:val="99"/>
    <w:unhideWhenUsed/>
    <w:rsid w:val="0039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ll\Documents\CTY%202013\Design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7AADA913A54D9E931F32C68B789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2F2E9-76B1-43C4-BB5A-359503BB21B5}"/>
      </w:docPartPr>
      <w:docPartBody>
        <w:p w:rsidR="003559B0" w:rsidRDefault="00653BC2">
          <w:pPr>
            <w:pStyle w:val="5E7AADA913A54D9E931F32C68B789BBF"/>
          </w:pPr>
          <w:r w:rsidRPr="00150A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C2"/>
    <w:rsid w:val="003559B0"/>
    <w:rsid w:val="00653BC2"/>
    <w:rsid w:val="00C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664C7288484DE6A7B314059D0A808E">
    <w:name w:val="48664C7288484DE6A7B314059D0A808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6E684566B334BDDB19A9D62CA53CE57">
    <w:name w:val="26E684566B334BDDB19A9D62CA53CE57"/>
  </w:style>
  <w:style w:type="paragraph" w:customStyle="1" w:styleId="E12FA8C1C53444808BEA5671A0A1AEE6">
    <w:name w:val="E12FA8C1C53444808BEA5671A0A1AEE6"/>
  </w:style>
  <w:style w:type="paragraph" w:customStyle="1" w:styleId="75E8A0A6D52745098703C65CFAE31E54">
    <w:name w:val="75E8A0A6D52745098703C65CFAE31E54"/>
  </w:style>
  <w:style w:type="paragraph" w:customStyle="1" w:styleId="E9D2C739E29D4A2C994526722BB84C70">
    <w:name w:val="E9D2C739E29D4A2C994526722BB84C70"/>
  </w:style>
  <w:style w:type="paragraph" w:customStyle="1" w:styleId="48409D789EEC4F3A923E4AA2DBAA46AC">
    <w:name w:val="48409D789EEC4F3A923E4AA2DBAA46AC"/>
  </w:style>
  <w:style w:type="paragraph" w:customStyle="1" w:styleId="5E7AADA913A54D9E931F32C68B789BBF">
    <w:name w:val="5E7AADA913A54D9E931F32C68B789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ABC978BA28542B8288988F62843AF" ma:contentTypeVersion="" ma:contentTypeDescription="Create a new document." ma:contentTypeScope="" ma:versionID="26f1ba6096a4cf6115e7f404aa674922">
  <xsd:schema xmlns:xsd="http://www.w3.org/2001/XMLSchema" xmlns:xs="http://www.w3.org/2001/XMLSchema" xmlns:p="http://schemas.microsoft.com/office/2006/metadata/properties" xmlns:ns2="6d1c08b7-360a-4f82-8fac-16e650dbea7e" targetNamespace="http://schemas.microsoft.com/office/2006/metadata/properties" ma:root="true" ma:fieldsID="1da87afe64f881684256d6a5f2ee4dde" ns2:_="">
    <xsd:import namespace="6d1c08b7-360a-4f82-8fac-16e650dbea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c08b7-360a-4f82-8fac-16e650dbe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F9E4E1-57D9-4C24-BE16-B72C76DBEB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336236-B7D7-407A-A298-ED529F897FE3}"/>
</file>

<file path=customXml/itemProps3.xml><?xml version="1.0" encoding="utf-8"?>
<ds:datastoreItem xmlns:ds="http://schemas.openxmlformats.org/officeDocument/2006/customXml" ds:itemID="{454C9E02-0C62-4048-83C1-491F2C300EEE}"/>
</file>

<file path=customXml/itemProps4.xml><?xml version="1.0" encoding="utf-8"?>
<ds:datastoreItem xmlns:ds="http://schemas.openxmlformats.org/officeDocument/2006/customXml" ds:itemID="{D4296B13-BFE3-4C65-8745-674128DF975C}"/>
</file>

<file path=docProps/app.xml><?xml version="1.0" encoding="utf-8"?>
<Properties xmlns="http://schemas.openxmlformats.org/officeDocument/2006/extended-properties" xmlns:vt="http://schemas.openxmlformats.org/officeDocument/2006/docPropsVTypes">
  <Template>Design Journal.dotx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CVUSD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mbell</dc:creator>
  <cp:keywords>Mayan Adventure</cp:keywords>
  <cp:lastModifiedBy>Mark Bell</cp:lastModifiedBy>
  <cp:revision>2</cp:revision>
  <dcterms:created xsi:type="dcterms:W3CDTF">2017-04-04T19:22:00Z</dcterms:created>
  <dcterms:modified xsi:type="dcterms:W3CDTF">2017-04-04T19:22:00Z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0x0101003F7ABC978BA28542B8288988F62843AF</vt:lpwstr>
  </property>
</Properties>
</file>